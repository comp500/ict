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E1" w:rsidRDefault="001D4B56" w:rsidP="001D4B56">
      <w:pPr>
        <w:pStyle w:val="Title"/>
      </w:pPr>
      <w:r>
        <w:t>infra.link</w:t>
      </w:r>
    </w:p>
    <w:p w:rsidR="001D4B56" w:rsidRDefault="001D4B56" w:rsidP="001D4B56">
      <w:pPr>
        <w:pStyle w:val="Subtitle"/>
      </w:pPr>
      <w:r>
        <w:t>Information and Communication Technology</w:t>
      </w:r>
    </w:p>
    <w:p w:rsidR="001D4B56" w:rsidRPr="001D4B56" w:rsidRDefault="001D4B56" w:rsidP="001D4B56">
      <w:pPr>
        <w:pStyle w:val="Quotation"/>
      </w:pPr>
      <w:r>
        <w:t>ict.infra.link</w:t>
      </w:r>
    </w:p>
    <w:p w:rsidR="001D4B56" w:rsidRDefault="001D4B56" w:rsidP="001D4B56">
      <w:pPr>
        <w:pStyle w:val="Heading1"/>
      </w:pPr>
      <w:r>
        <w:t>Paper 1</w:t>
      </w:r>
    </w:p>
    <w:p w:rsidR="001D4B56" w:rsidRDefault="001D4B56" w:rsidP="001D4B56">
      <w:pPr>
        <w:pStyle w:val="ListParagraph"/>
        <w:numPr>
          <w:ilvl w:val="0"/>
          <w:numId w:val="5"/>
        </w:numPr>
      </w:pPr>
      <w:r>
        <w:t>100 marks</w:t>
      </w:r>
    </w:p>
    <w:p w:rsidR="001D4B56" w:rsidRDefault="001D4B56" w:rsidP="001D4B56">
      <w:pPr>
        <w:pStyle w:val="ListParagraph"/>
        <w:numPr>
          <w:ilvl w:val="0"/>
          <w:numId w:val="5"/>
        </w:numPr>
      </w:pPr>
      <w:r>
        <w:t>2 hours</w:t>
      </w:r>
    </w:p>
    <w:p w:rsidR="001D4B56" w:rsidRDefault="001D4B56" w:rsidP="001D4B56">
      <w:pPr>
        <w:pStyle w:val="ListParagraph"/>
        <w:numPr>
          <w:ilvl w:val="0"/>
          <w:numId w:val="5"/>
        </w:numPr>
      </w:pPr>
      <w:r>
        <w:t>Answer in this booklet</w:t>
      </w:r>
    </w:p>
    <w:p w:rsidR="001D4B56" w:rsidRDefault="001D4B56" w:rsidP="001D4B56">
      <w:pPr>
        <w:pStyle w:val="ListParagraph"/>
        <w:numPr>
          <w:ilvl w:val="0"/>
          <w:numId w:val="5"/>
        </w:numPr>
      </w:pPr>
      <w:r>
        <w:t>No additional materials required</w:t>
      </w:r>
    </w:p>
    <w:p w:rsidR="001D4B56" w:rsidRDefault="001D4B56" w:rsidP="001D4B56">
      <w:pPr>
        <w:pStyle w:val="Heading1"/>
      </w:pPr>
      <w:r>
        <w:t>Note</w:t>
      </w:r>
    </w:p>
    <w:p w:rsidR="001D4B56" w:rsidRDefault="001D4B56" w:rsidP="001D4B56">
      <w:pPr>
        <w:pStyle w:val="Heading2"/>
      </w:pPr>
      <w: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0"/>
      </w:tblGrid>
      <w:tr w:rsidR="001D4B56" w:rsidTr="001D4B56">
        <w:trPr>
          <w:trHeight w:val="567"/>
        </w:trPr>
        <w:tc>
          <w:tcPr>
            <w:tcW w:w="5670" w:type="dxa"/>
          </w:tcPr>
          <w:p w:rsidR="001D4B56" w:rsidRDefault="001D4B56" w:rsidP="001D4B56"/>
        </w:tc>
      </w:tr>
    </w:tbl>
    <w:p w:rsidR="001D4B56" w:rsidRPr="001D4B56" w:rsidRDefault="001D4B56" w:rsidP="001D4B56"/>
    <w:p w:rsidR="001D4B56" w:rsidRPr="001D4B56" w:rsidRDefault="001D4B56" w:rsidP="001D4B56">
      <w:pPr>
        <w:pStyle w:val="Heading2"/>
      </w:pPr>
      <w:r>
        <w:t>Centre Number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1D4B56" w:rsidTr="001D4B56">
        <w:trPr>
          <w:trHeight w:val="567"/>
        </w:trPr>
        <w:tc>
          <w:tcPr>
            <w:tcW w:w="567" w:type="dxa"/>
          </w:tcPr>
          <w:p w:rsidR="001D4B56" w:rsidRDefault="001D4B56" w:rsidP="001D4B56"/>
        </w:tc>
        <w:tc>
          <w:tcPr>
            <w:tcW w:w="567" w:type="dxa"/>
          </w:tcPr>
          <w:p w:rsidR="001D4B56" w:rsidRDefault="001D4B56" w:rsidP="001D4B56"/>
        </w:tc>
        <w:tc>
          <w:tcPr>
            <w:tcW w:w="567" w:type="dxa"/>
          </w:tcPr>
          <w:p w:rsidR="001D4B56" w:rsidRDefault="001D4B56" w:rsidP="001D4B56"/>
        </w:tc>
        <w:tc>
          <w:tcPr>
            <w:tcW w:w="567" w:type="dxa"/>
          </w:tcPr>
          <w:p w:rsidR="001D4B56" w:rsidRDefault="001D4B56" w:rsidP="001D4B56"/>
        </w:tc>
        <w:tc>
          <w:tcPr>
            <w:tcW w:w="567" w:type="dxa"/>
          </w:tcPr>
          <w:p w:rsidR="001D4B56" w:rsidRDefault="001D4B56" w:rsidP="001D4B56"/>
        </w:tc>
      </w:tr>
    </w:tbl>
    <w:p w:rsidR="001D4B56" w:rsidRDefault="001D4B56" w:rsidP="001D4B56"/>
    <w:p w:rsidR="001D4B56" w:rsidRDefault="001D4B56" w:rsidP="001D4B56">
      <w:pPr>
        <w:pStyle w:val="Heading2"/>
      </w:pPr>
      <w:r>
        <w:t>Candidate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1D4B56" w:rsidTr="001D4B56">
        <w:trPr>
          <w:trHeight w:val="567"/>
        </w:trPr>
        <w:tc>
          <w:tcPr>
            <w:tcW w:w="567" w:type="dxa"/>
          </w:tcPr>
          <w:p w:rsidR="001D4B56" w:rsidRDefault="001D4B56" w:rsidP="001D4B56"/>
        </w:tc>
        <w:tc>
          <w:tcPr>
            <w:tcW w:w="567" w:type="dxa"/>
          </w:tcPr>
          <w:p w:rsidR="001D4B56" w:rsidRDefault="001D4B56" w:rsidP="001D4B56"/>
        </w:tc>
        <w:tc>
          <w:tcPr>
            <w:tcW w:w="567" w:type="dxa"/>
          </w:tcPr>
          <w:p w:rsidR="001D4B56" w:rsidRDefault="001D4B56" w:rsidP="001D4B56"/>
        </w:tc>
        <w:tc>
          <w:tcPr>
            <w:tcW w:w="567" w:type="dxa"/>
          </w:tcPr>
          <w:p w:rsidR="001D4B56" w:rsidRDefault="001D4B56" w:rsidP="001D4B56"/>
        </w:tc>
      </w:tr>
    </w:tbl>
    <w:p w:rsidR="001D4B56" w:rsidRDefault="001D4B56" w:rsidP="001D4B56"/>
    <w:p w:rsidR="001D4B56" w:rsidRPr="001D4B56" w:rsidRDefault="001D4B56" w:rsidP="001D4B56"/>
    <w:sectPr w:rsidR="001D4B56" w:rsidRPr="001D4B56" w:rsidSect="00842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B56" w:rsidRDefault="001D4B56" w:rsidP="00B2386C">
      <w:pPr>
        <w:spacing w:after="0" w:line="240" w:lineRule="auto"/>
      </w:pPr>
      <w:r>
        <w:separator/>
      </w:r>
    </w:p>
  </w:endnote>
  <w:endnote w:type="continuationSeparator" w:id="0">
    <w:p w:rsidR="001D4B56" w:rsidRDefault="001D4B56" w:rsidP="00B2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altName w:val="Tahom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B56" w:rsidRDefault="001D4B56" w:rsidP="00B2386C">
      <w:pPr>
        <w:spacing w:after="0" w:line="240" w:lineRule="auto"/>
      </w:pPr>
      <w:r>
        <w:separator/>
      </w:r>
    </w:p>
  </w:footnote>
  <w:footnote w:type="continuationSeparator" w:id="0">
    <w:p w:rsidR="001D4B56" w:rsidRDefault="001D4B56" w:rsidP="00B23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95966"/>
    <w:multiLevelType w:val="hybridMultilevel"/>
    <w:tmpl w:val="D9CAB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A360F"/>
    <w:multiLevelType w:val="hybridMultilevel"/>
    <w:tmpl w:val="3BA6E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059B1"/>
    <w:multiLevelType w:val="hybridMultilevel"/>
    <w:tmpl w:val="2F7C2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A3B80"/>
    <w:multiLevelType w:val="hybridMultilevel"/>
    <w:tmpl w:val="B5483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D3F5D"/>
    <w:multiLevelType w:val="hybridMultilevel"/>
    <w:tmpl w:val="A702A858"/>
    <w:lvl w:ilvl="0" w:tplc="0F824CBE">
      <w:numFmt w:val="bullet"/>
      <w:lvlText w:val="-"/>
      <w:lvlJc w:val="left"/>
      <w:pPr>
        <w:ind w:left="9285" w:hanging="360"/>
      </w:pPr>
      <w:rPr>
        <w:rFonts w:ascii="MS Reference Sans Serif" w:eastAsiaTheme="minorEastAsia" w:hAnsi="MS Reference Sans 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4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1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8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36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3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045" w:hanging="360"/>
      </w:pPr>
      <w:rPr>
        <w:rFonts w:ascii="Wingdings" w:hAnsi="Wingdings" w:hint="default"/>
      </w:rPr>
    </w:lvl>
  </w:abstractNum>
  <w:abstractNum w:abstractNumId="5" w15:restartNumberingAfterBreak="0">
    <w:nsid w:val="5F3242A0"/>
    <w:multiLevelType w:val="hybridMultilevel"/>
    <w:tmpl w:val="75828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3504A"/>
    <w:multiLevelType w:val="hybridMultilevel"/>
    <w:tmpl w:val="675E0952"/>
    <w:lvl w:ilvl="0" w:tplc="EFB6ABC6">
      <w:numFmt w:val="bullet"/>
      <w:lvlText w:val="-"/>
      <w:lvlJc w:val="left"/>
      <w:pPr>
        <w:ind w:left="8595" w:hanging="360"/>
      </w:pPr>
      <w:rPr>
        <w:rFonts w:ascii="MS Reference Sans Serif" w:eastAsiaTheme="minorEastAsia" w:hAnsi="MS Reference Sans 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7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14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1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29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36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43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GB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56"/>
    <w:rsid w:val="00004BEC"/>
    <w:rsid w:val="000A0D00"/>
    <w:rsid w:val="000A386A"/>
    <w:rsid w:val="000E3924"/>
    <w:rsid w:val="000F4420"/>
    <w:rsid w:val="001D4B56"/>
    <w:rsid w:val="00216AC0"/>
    <w:rsid w:val="00224B19"/>
    <w:rsid w:val="003256C4"/>
    <w:rsid w:val="00383D46"/>
    <w:rsid w:val="003F40D9"/>
    <w:rsid w:val="004210CB"/>
    <w:rsid w:val="004E0D43"/>
    <w:rsid w:val="004E42FE"/>
    <w:rsid w:val="00512340"/>
    <w:rsid w:val="005C6BD7"/>
    <w:rsid w:val="006E0577"/>
    <w:rsid w:val="00811455"/>
    <w:rsid w:val="00862DBE"/>
    <w:rsid w:val="00953432"/>
    <w:rsid w:val="00A41B7E"/>
    <w:rsid w:val="00A75DFE"/>
    <w:rsid w:val="00AC0CFE"/>
    <w:rsid w:val="00AC4966"/>
    <w:rsid w:val="00B2386C"/>
    <w:rsid w:val="00BE5965"/>
    <w:rsid w:val="00C214CB"/>
    <w:rsid w:val="00CD538D"/>
    <w:rsid w:val="00D64BFD"/>
    <w:rsid w:val="00D91269"/>
    <w:rsid w:val="00DB678E"/>
    <w:rsid w:val="00DB684C"/>
    <w:rsid w:val="00DE027D"/>
    <w:rsid w:val="00E520E1"/>
    <w:rsid w:val="00EC5214"/>
    <w:rsid w:val="00ED210D"/>
    <w:rsid w:val="00F667C3"/>
    <w:rsid w:val="00F850BE"/>
    <w:rsid w:val="00F868E6"/>
    <w:rsid w:val="00FB0CB3"/>
    <w:rsid w:val="00FB5C21"/>
    <w:rsid w:val="00FC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86771-3CB1-46AE-8D33-7E680796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B56"/>
    <w:rPr>
      <w:rFonts w:ascii="Arial" w:eastAsiaTheme="minorHAnsi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B56"/>
    <w:pPr>
      <w:keepNext/>
      <w:keepLines/>
      <w:spacing w:before="240" w:after="240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B56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B5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012A"/>
    <w:pPr>
      <w:keepNext/>
      <w:keepLines/>
      <w:spacing w:before="40" w:after="0"/>
      <w:outlineLvl w:val="3"/>
    </w:pPr>
    <w:rPr>
      <w:rFonts w:eastAsiaTheme="majorEastAsia" w:cstheme="majorBidi"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2386C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E39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E39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0E39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0E39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B56"/>
    <w:rPr>
      <w:rFonts w:ascii="Arial" w:eastAsiaTheme="majorEastAsia" w:hAnsi="Arial" w:cstheme="majorBidi"/>
      <w:b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D4B56"/>
    <w:rPr>
      <w:rFonts w:ascii="Arial" w:eastAsiaTheme="majorEastAsia" w:hAnsi="Arial" w:cstheme="majorBidi"/>
      <w:b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012A"/>
    <w:rPr>
      <w:rFonts w:ascii="MS Reference Sans Serif" w:eastAsiaTheme="majorEastAsia" w:hAnsi="MS Reference Sans Serif" w:cstheme="majorBidi"/>
      <w:iCs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2386C"/>
    <w:rPr>
      <w:rFonts w:ascii="MS Reference Sans Serif" w:eastAsiaTheme="majorEastAsia" w:hAnsi="MS Reference Sans Serif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E39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E39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E39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E39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2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86C"/>
  </w:style>
  <w:style w:type="paragraph" w:styleId="Footer">
    <w:name w:val="footer"/>
    <w:basedOn w:val="Normal"/>
    <w:link w:val="FooterChar"/>
    <w:uiPriority w:val="99"/>
    <w:unhideWhenUsed/>
    <w:rsid w:val="00B2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86C"/>
  </w:style>
  <w:style w:type="character" w:customStyle="1" w:styleId="Heading1Char">
    <w:name w:val="Heading 1 Char"/>
    <w:basedOn w:val="DefaultParagraphFont"/>
    <w:link w:val="Heading1"/>
    <w:uiPriority w:val="9"/>
    <w:rsid w:val="001D4B56"/>
    <w:rPr>
      <w:rFonts w:ascii="Arial" w:eastAsiaTheme="majorEastAsia" w:hAnsi="Arial" w:cstheme="majorBidi"/>
      <w:b/>
      <w:sz w:val="5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2386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86C"/>
    <w:rPr>
      <w:rFonts w:ascii="MS Reference Sans Serif" w:eastAsiaTheme="majorEastAsia" w:hAnsi="MS Reference Sans Serif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6C4"/>
    <w:pPr>
      <w:numPr>
        <w:ilvl w:val="1"/>
      </w:numPr>
    </w:pPr>
    <w:rPr>
      <w:b/>
      <w:i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6C4"/>
    <w:rPr>
      <w:rFonts w:ascii="MS Reference Sans Serif" w:hAnsi="MS Reference Sans Serif"/>
      <w:b/>
      <w:i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C214CB"/>
    <w:rPr>
      <w:rFonts w:ascii="Microsoft Sans Serif" w:hAnsi="Microsoft Sans Serif"/>
      <w:b w:val="0"/>
      <w:i w:val="0"/>
      <w:color w:val="0000FF"/>
      <w:sz w:val="16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214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4C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214CB"/>
    <w:pPr>
      <w:ind w:left="720"/>
      <w:contextualSpacing/>
    </w:pPr>
  </w:style>
  <w:style w:type="paragraph" w:customStyle="1" w:styleId="Link">
    <w:name w:val="Link"/>
    <w:basedOn w:val="Normal"/>
    <w:link w:val="LinkChar"/>
    <w:rsid w:val="00C214CB"/>
    <w:rPr>
      <w:sz w:val="16"/>
    </w:rPr>
  </w:style>
  <w:style w:type="character" w:customStyle="1" w:styleId="LinkChar">
    <w:name w:val="Link Char"/>
    <w:basedOn w:val="DefaultParagraphFont"/>
    <w:link w:val="Link"/>
    <w:rsid w:val="00C214CB"/>
    <w:rPr>
      <w:rFonts w:ascii="Microsoft Sans Serif" w:eastAsiaTheme="minorHAnsi" w:hAnsi="Microsoft Sans Serif"/>
      <w:sz w:val="16"/>
      <w:lang w:eastAsia="en-US"/>
    </w:rPr>
  </w:style>
  <w:style w:type="table" w:styleId="TableGrid">
    <w:name w:val="Table Grid"/>
    <w:basedOn w:val="TableNormal"/>
    <w:uiPriority w:val="39"/>
    <w:rsid w:val="00C214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14CB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214CB"/>
    <w:pPr>
      <w:spacing w:after="100"/>
      <w:ind w:left="440"/>
    </w:pPr>
  </w:style>
  <w:style w:type="paragraph" w:customStyle="1" w:styleId="Quotation">
    <w:name w:val="Quotation"/>
    <w:basedOn w:val="Normal"/>
    <w:link w:val="QuotationChar"/>
    <w:qFormat/>
    <w:rsid w:val="001D4B56"/>
    <w:rPr>
      <w:i/>
      <w:spacing w:val="30"/>
    </w:rPr>
  </w:style>
  <w:style w:type="character" w:customStyle="1" w:styleId="QuotationChar">
    <w:name w:val="Quotation Char"/>
    <w:basedOn w:val="DefaultParagraphFont"/>
    <w:link w:val="Quotation"/>
    <w:rsid w:val="001D4B56"/>
    <w:rPr>
      <w:rFonts w:ascii="Arial" w:eastAsiaTheme="minorHAnsi" w:hAnsi="Arial"/>
      <w:i/>
      <w:spacing w:val="3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14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d\Documents\Custom%20Office%20Templates\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8565F-789C-4FF3-A411-3BF00376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12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Leondro Lio</dc:creator>
  <cp:keywords/>
  <dc:description/>
  <cp:lastModifiedBy>Leondro Lio</cp:lastModifiedBy>
  <cp:revision>1</cp:revision>
  <cp:lastPrinted>2016-09-27T09:48:00Z</cp:lastPrinted>
  <dcterms:created xsi:type="dcterms:W3CDTF">2016-11-05T18:05:00Z</dcterms:created>
  <dcterms:modified xsi:type="dcterms:W3CDTF">2016-11-05T18:17:00Z</dcterms:modified>
</cp:coreProperties>
</file>